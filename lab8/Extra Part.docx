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D05" w:rsidRDefault="006F5D05" w:rsidP="00BE56D2">
      <w:pPr>
        <w:pStyle w:val="Title"/>
        <w:spacing w:line="360" w:lineRule="auto"/>
        <w:rPr>
          <w:sz w:val="96"/>
        </w:rPr>
      </w:pPr>
      <w:r>
        <w:rPr>
          <w:sz w:val="96"/>
        </w:rPr>
        <w:t xml:space="preserve">Extra </w:t>
      </w:r>
      <w:r w:rsidR="00E73013">
        <w:rPr>
          <w:sz w:val="96"/>
        </w:rPr>
        <w:t xml:space="preserve">Credit </w:t>
      </w:r>
      <w:bookmarkStart w:id="0" w:name="_GoBack"/>
      <w:bookmarkEnd w:id="0"/>
      <w:r>
        <w:rPr>
          <w:sz w:val="96"/>
        </w:rPr>
        <w:t>part</w:t>
      </w:r>
    </w:p>
    <w:p w:rsidR="00BE56D2" w:rsidRPr="001D6FDC" w:rsidRDefault="00BE56D2" w:rsidP="00BE56D2">
      <w:pPr>
        <w:pStyle w:val="Title"/>
        <w:spacing w:line="360" w:lineRule="auto"/>
        <w:rPr>
          <w:sz w:val="96"/>
        </w:rPr>
      </w:pPr>
      <w:r w:rsidRPr="001D6FDC">
        <w:rPr>
          <w:sz w:val="96"/>
        </w:rPr>
        <w:t>Design</w:t>
      </w:r>
    </w:p>
    <w:p w:rsidR="00BE56D2" w:rsidRPr="001D6FDC" w:rsidRDefault="00BE56D2" w:rsidP="00BE56D2">
      <w:pPr>
        <w:ind w:firstLine="720"/>
        <w:rPr>
          <w:sz w:val="32"/>
        </w:rPr>
      </w:pPr>
      <w:r w:rsidRPr="001D6FDC">
        <w:rPr>
          <w:sz w:val="32"/>
        </w:rPr>
        <w:t>The method is a little bit similar to the regular code. We still need to find the index of the maximum of magnitude value. The different points in extra credit part is that this time we get three note input, referring that there are three peaks of each note, (the total is six but they are symmetric.)</w:t>
      </w:r>
    </w:p>
    <w:p w:rsidR="008A0981" w:rsidRPr="001D6FDC" w:rsidRDefault="00BE56D2">
      <w:pPr>
        <w:rPr>
          <w:sz w:val="32"/>
        </w:rPr>
      </w:pPr>
      <w:r w:rsidRPr="001D6FDC">
        <w:rPr>
          <w:sz w:val="32"/>
        </w:rPr>
        <w:t xml:space="preserve"> </w:t>
      </w:r>
      <w:r w:rsidRPr="001D6FDC">
        <w:rPr>
          <w:sz w:val="32"/>
        </w:rPr>
        <w:tab/>
        <w:t xml:space="preserve">The magnitude of these three different peaks are kind of close but they are not exact the same value. Therefore, prediction and tolerance should be considered. </w:t>
      </w:r>
    </w:p>
    <w:p w:rsidR="007A0C41" w:rsidRPr="001D6FDC" w:rsidRDefault="007A0C41">
      <w:pPr>
        <w:rPr>
          <w:sz w:val="32"/>
        </w:rPr>
      </w:pPr>
      <w:r w:rsidRPr="001D6FDC">
        <w:rPr>
          <w:sz w:val="32"/>
        </w:rPr>
        <w:tab/>
        <w:t>In the while loop, I create another parallel for loop that similar to out loop, except the condition is more complex. The general idea is that the peak value would bigger than its next value and its last value. Use for loop to run through this condition again and again until find the peak and record the index</w:t>
      </w:r>
      <w:r w:rsidR="00953FC0" w:rsidRPr="001D6FDC">
        <w:rPr>
          <w:sz w:val="32"/>
        </w:rPr>
        <w:t>. Another different part in the condition is that where to end counting. All thing are in the while loop so the data we get will finally updated, so I decided always start from the beginning and end at different position. In this way, I first get the biggest value, and then second biggest value and finally get the smallest value. The second peak will find between the start and the end that some distance before the largest index value.</w:t>
      </w:r>
    </w:p>
    <w:p w:rsidR="00BE56D2" w:rsidRPr="001D6FDC" w:rsidRDefault="00953FC0">
      <w:pPr>
        <w:rPr>
          <w:sz w:val="32"/>
        </w:rPr>
      </w:pPr>
      <w:r w:rsidRPr="001D6FDC">
        <w:rPr>
          <w:rStyle w:val="tx"/>
          <w:rFonts w:ascii="crocodoc-dCKkKh-inv-f18" w:hAnsi="crocodoc-dCKkKh-inv-f18"/>
          <w:color w:val="666666"/>
          <w:spacing w:val="-3"/>
          <w:sz w:val="25"/>
          <w:szCs w:val="19"/>
          <w:bdr w:val="single" w:sz="2" w:space="0" w:color="auto" w:frame="1"/>
          <w:shd w:val="clear" w:color="auto" w:fill="FFFFFF"/>
        </w:rPr>
        <w:lastRenderedPageBreak/>
        <w:t>if(   sqrt(  pow(out[k-</w:t>
      </w:r>
      <w:r w:rsidRPr="001D6FDC">
        <w:rPr>
          <w:rStyle w:val="tx"/>
          <w:rFonts w:ascii="crocodoc-dCKkKh-inv-f18" w:hAnsi="crocodoc-dCKkKh-inv-f18"/>
          <w:color w:val="666666"/>
          <w:sz w:val="25"/>
          <w:szCs w:val="19"/>
          <w:bdr w:val="single" w:sz="2" w:space="0" w:color="auto" w:frame="1"/>
          <w:shd w:val="clear" w:color="auto" w:fill="FFFFFF"/>
        </w:rPr>
        <w:t>1</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0</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2</w:t>
      </w:r>
      <w:r w:rsidRPr="001D6FDC">
        <w:rPr>
          <w:rStyle w:val="tx"/>
          <w:rFonts w:ascii="crocodoc-dCKkKh-inv-f18" w:hAnsi="crocodoc-dCKkKh-inv-f18"/>
          <w:color w:val="666666"/>
          <w:spacing w:val="-3"/>
          <w:sz w:val="25"/>
          <w:szCs w:val="19"/>
          <w:bdr w:val="single" w:sz="2" w:space="0" w:color="auto" w:frame="1"/>
          <w:shd w:val="clear" w:color="auto" w:fill="FFFFFF"/>
        </w:rPr>
        <w:t>) + pow(out[k-</w:t>
      </w:r>
      <w:r w:rsidRPr="001D6FDC">
        <w:rPr>
          <w:rStyle w:val="tx"/>
          <w:rFonts w:ascii="crocodoc-dCKkKh-inv-f18" w:hAnsi="crocodoc-dCKkKh-inv-f18"/>
          <w:color w:val="666666"/>
          <w:sz w:val="25"/>
          <w:szCs w:val="19"/>
          <w:bdr w:val="single" w:sz="2" w:space="0" w:color="auto" w:frame="1"/>
          <w:shd w:val="clear" w:color="auto" w:fill="FFFFFF"/>
        </w:rPr>
        <w:t>1</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1</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2</w:t>
      </w:r>
      <w:r w:rsidRPr="001D6FDC">
        <w:rPr>
          <w:rStyle w:val="tx"/>
          <w:rFonts w:ascii="crocodoc-dCKkKh-inv-f18" w:hAnsi="crocodoc-dCKkKh-inv-f18"/>
          <w:color w:val="666666"/>
          <w:spacing w:val="-3"/>
          <w:sz w:val="25"/>
          <w:szCs w:val="19"/>
          <w:bdr w:val="single" w:sz="2" w:space="0" w:color="auto" w:frame="1"/>
          <w:shd w:val="clear" w:color="auto" w:fill="FFFFFF"/>
        </w:rPr>
        <w:t>) )&lt;  sqrt(  pow(out[k][</w:t>
      </w:r>
      <w:r w:rsidRPr="001D6FDC">
        <w:rPr>
          <w:rStyle w:val="tx"/>
          <w:rFonts w:ascii="crocodoc-dCKkKh-inv-f18" w:hAnsi="crocodoc-dCKkKh-inv-f18"/>
          <w:color w:val="666666"/>
          <w:sz w:val="25"/>
          <w:szCs w:val="19"/>
          <w:bdr w:val="single" w:sz="2" w:space="0" w:color="auto" w:frame="1"/>
          <w:shd w:val="clear" w:color="auto" w:fill="FFFFFF"/>
        </w:rPr>
        <w:t>0</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2</w:t>
      </w:r>
      <w:r w:rsidRPr="001D6FDC">
        <w:rPr>
          <w:rStyle w:val="tx"/>
          <w:rFonts w:ascii="crocodoc-dCKkKh-inv-f18" w:hAnsi="crocodoc-dCKkKh-inv-f18"/>
          <w:color w:val="666666"/>
          <w:spacing w:val="-3"/>
          <w:sz w:val="25"/>
          <w:szCs w:val="19"/>
          <w:bdr w:val="single" w:sz="2" w:space="0" w:color="auto" w:frame="1"/>
          <w:shd w:val="clear" w:color="auto" w:fill="FFFFFF"/>
        </w:rPr>
        <w:t>) + pow(out[k][</w:t>
      </w:r>
      <w:r w:rsidRPr="001D6FDC">
        <w:rPr>
          <w:rStyle w:val="tx"/>
          <w:rFonts w:ascii="crocodoc-dCKkKh-inv-f18" w:hAnsi="crocodoc-dCKkKh-inv-f18"/>
          <w:color w:val="666666"/>
          <w:sz w:val="25"/>
          <w:szCs w:val="19"/>
          <w:bdr w:val="single" w:sz="2" w:space="0" w:color="auto" w:frame="1"/>
          <w:shd w:val="clear" w:color="auto" w:fill="FFFFFF"/>
        </w:rPr>
        <w:t>1</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2</w:t>
      </w:r>
      <w:r w:rsidRPr="001D6FDC">
        <w:rPr>
          <w:rStyle w:val="tx"/>
          <w:rFonts w:ascii="crocodoc-dCKkKh-inv-f18" w:hAnsi="crocodoc-dCKkKh-inv-f18"/>
          <w:color w:val="666666"/>
          <w:spacing w:val="-3"/>
          <w:sz w:val="25"/>
          <w:szCs w:val="19"/>
          <w:bdr w:val="single" w:sz="2" w:space="0" w:color="auto" w:frame="1"/>
          <w:shd w:val="clear" w:color="auto" w:fill="FFFFFF"/>
        </w:rPr>
        <w:t>) )  &amp;&amp; 63                         (       sqrt(  pow(out[k][</w:t>
      </w:r>
      <w:r w:rsidRPr="001D6FDC">
        <w:rPr>
          <w:rStyle w:val="tx"/>
          <w:rFonts w:ascii="crocodoc-dCKkKh-inv-f18" w:hAnsi="crocodoc-dCKkKh-inv-f18"/>
          <w:color w:val="666666"/>
          <w:sz w:val="25"/>
          <w:szCs w:val="19"/>
          <w:bdr w:val="single" w:sz="2" w:space="0" w:color="auto" w:frame="1"/>
          <w:shd w:val="clear" w:color="auto" w:fill="FFFFFF"/>
        </w:rPr>
        <w:t>0</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2</w:t>
      </w:r>
      <w:r w:rsidRPr="001D6FDC">
        <w:rPr>
          <w:rStyle w:val="tx"/>
          <w:rFonts w:ascii="crocodoc-dCKkKh-inv-f18" w:hAnsi="crocodoc-dCKkKh-inv-f18"/>
          <w:color w:val="666666"/>
          <w:spacing w:val="-3"/>
          <w:sz w:val="25"/>
          <w:szCs w:val="19"/>
          <w:bdr w:val="single" w:sz="2" w:space="0" w:color="auto" w:frame="1"/>
          <w:shd w:val="clear" w:color="auto" w:fill="FFFFFF"/>
        </w:rPr>
        <w:t>) + pow(out[k][</w:t>
      </w:r>
      <w:r w:rsidRPr="001D6FDC">
        <w:rPr>
          <w:rStyle w:val="tx"/>
          <w:rFonts w:ascii="crocodoc-dCKkKh-inv-f18" w:hAnsi="crocodoc-dCKkKh-inv-f18"/>
          <w:color w:val="666666"/>
          <w:sz w:val="25"/>
          <w:szCs w:val="19"/>
          <w:bdr w:val="single" w:sz="2" w:space="0" w:color="auto" w:frame="1"/>
          <w:shd w:val="clear" w:color="auto" w:fill="FFFFFF"/>
        </w:rPr>
        <w:t>1</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2</w:t>
      </w:r>
      <w:r w:rsidRPr="001D6FDC">
        <w:rPr>
          <w:rStyle w:val="tx"/>
          <w:rFonts w:ascii="crocodoc-dCKkKh-inv-f18" w:hAnsi="crocodoc-dCKkKh-inv-f18"/>
          <w:color w:val="666666"/>
          <w:spacing w:val="-3"/>
          <w:sz w:val="25"/>
          <w:szCs w:val="19"/>
          <w:bdr w:val="single" w:sz="2" w:space="0" w:color="auto" w:frame="1"/>
          <w:shd w:val="clear" w:color="auto" w:fill="FFFFFF"/>
        </w:rPr>
        <w:t>) ) &gt; sqrt(  pow(out[k+</w:t>
      </w:r>
      <w:r w:rsidRPr="001D6FDC">
        <w:rPr>
          <w:rStyle w:val="tx"/>
          <w:rFonts w:ascii="crocodoc-dCKkKh-inv-f18" w:hAnsi="crocodoc-dCKkKh-inv-f18"/>
          <w:color w:val="666666"/>
          <w:sz w:val="25"/>
          <w:szCs w:val="19"/>
          <w:bdr w:val="single" w:sz="2" w:space="0" w:color="auto" w:frame="1"/>
          <w:shd w:val="clear" w:color="auto" w:fill="FFFFFF"/>
        </w:rPr>
        <w:t>1</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0</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2</w:t>
      </w:r>
      <w:r w:rsidRPr="001D6FDC">
        <w:rPr>
          <w:rStyle w:val="tx"/>
          <w:rFonts w:ascii="crocodoc-dCKkKh-inv-f18" w:hAnsi="crocodoc-dCKkKh-inv-f18"/>
          <w:color w:val="666666"/>
          <w:spacing w:val="-3"/>
          <w:sz w:val="25"/>
          <w:szCs w:val="19"/>
          <w:bdr w:val="single" w:sz="2" w:space="0" w:color="auto" w:frame="1"/>
          <w:shd w:val="clear" w:color="auto" w:fill="FFFFFF"/>
        </w:rPr>
        <w:t>) + pow(out[k+</w:t>
      </w:r>
      <w:r w:rsidRPr="001D6FDC">
        <w:rPr>
          <w:rStyle w:val="tx"/>
          <w:rFonts w:ascii="crocodoc-dCKkKh-inv-f18" w:hAnsi="crocodoc-dCKkKh-inv-f18"/>
          <w:color w:val="666666"/>
          <w:sz w:val="25"/>
          <w:szCs w:val="19"/>
          <w:bdr w:val="single" w:sz="2" w:space="0" w:color="auto" w:frame="1"/>
          <w:shd w:val="clear" w:color="auto" w:fill="FFFFFF"/>
        </w:rPr>
        <w:t>1</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1</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2</w:t>
      </w:r>
      <w:r w:rsidRPr="001D6FDC">
        <w:rPr>
          <w:rStyle w:val="tx"/>
          <w:rFonts w:ascii="crocodoc-dCKkKh-inv-f18" w:hAnsi="crocodoc-dCKkKh-inv-f18"/>
          <w:color w:val="666666"/>
          <w:spacing w:val="-3"/>
          <w:sz w:val="25"/>
          <w:szCs w:val="19"/>
          <w:bdr w:val="single" w:sz="2" w:space="0" w:color="auto" w:frame="1"/>
          <w:shd w:val="clear" w:color="auto" w:fill="FFFFFF"/>
        </w:rPr>
        <w:t>) )    ) )</w:t>
      </w:r>
    </w:p>
    <w:p w:rsidR="00BE56D2" w:rsidRPr="001D6FDC" w:rsidRDefault="00BE56D2">
      <w:pPr>
        <w:rPr>
          <w:sz w:val="32"/>
        </w:rPr>
      </w:pPr>
    </w:p>
    <w:p w:rsidR="00BE56D2" w:rsidRPr="001D6FDC" w:rsidRDefault="00953FC0">
      <w:pPr>
        <w:rPr>
          <w:sz w:val="32"/>
        </w:rPr>
      </w:pPr>
      <w:r w:rsidRPr="001D6FDC">
        <w:rPr>
          <w:rFonts w:ascii="crocodoc-dCKkKh-inv-f18" w:hAnsi="crocodoc-dCKkKh-inv-f18"/>
          <w:color w:val="666666"/>
          <w:spacing w:val="-3"/>
          <w:sz w:val="25"/>
          <w:szCs w:val="19"/>
          <w:bdr w:val="single" w:sz="2" w:space="0" w:color="auto" w:frame="1"/>
          <w:shd w:val="clear" w:color="auto" w:fill="FFFFFF"/>
        </w:rPr>
        <w:br/>
      </w:r>
      <w:r w:rsidRPr="001D6FDC">
        <w:rPr>
          <w:rStyle w:val="tx"/>
          <w:rFonts w:ascii="crocodoc-dCKkKh-inv-f18" w:hAnsi="crocodoc-dCKkKh-inv-f18"/>
          <w:color w:val="666666"/>
          <w:spacing w:val="-3"/>
          <w:sz w:val="25"/>
          <w:szCs w:val="19"/>
          <w:bdr w:val="single" w:sz="2" w:space="0" w:color="auto" w:frame="1"/>
          <w:shd w:val="clear" w:color="auto" w:fill="FFFFFF"/>
        </w:rPr>
        <w:t>for(k=</w:t>
      </w:r>
      <w:r w:rsidRPr="001D6FDC">
        <w:rPr>
          <w:rStyle w:val="tx"/>
          <w:rFonts w:ascii="crocodoc-dCKkKh-inv-f18" w:hAnsi="crocodoc-dCKkKh-inv-f18"/>
          <w:color w:val="666666"/>
          <w:sz w:val="25"/>
          <w:szCs w:val="19"/>
          <w:bdr w:val="single" w:sz="2" w:space="0" w:color="auto" w:frame="1"/>
          <w:shd w:val="clear" w:color="auto" w:fill="FFFFFF"/>
        </w:rPr>
        <w:t>0</w:t>
      </w:r>
      <w:r w:rsidRPr="001D6FDC">
        <w:rPr>
          <w:rStyle w:val="tx"/>
          <w:rFonts w:ascii="crocodoc-dCKkKh-inv-f18" w:hAnsi="crocodoc-dCKkKh-inv-f18"/>
          <w:color w:val="666666"/>
          <w:spacing w:val="-3"/>
          <w:sz w:val="25"/>
          <w:szCs w:val="19"/>
          <w:bdr w:val="single" w:sz="2" w:space="0" w:color="auto" w:frame="1"/>
          <w:shd w:val="clear" w:color="auto" w:fill="FFFFFF"/>
        </w:rPr>
        <w:t>;k&lt;indexPeak1-30;k++){         //find the second largest  index value 74 75                         if( sqrt(  pow(out[k-</w:t>
      </w:r>
      <w:r w:rsidRPr="001D6FDC">
        <w:rPr>
          <w:rStyle w:val="tx"/>
          <w:rFonts w:ascii="crocodoc-dCKkKh-inv-f18" w:hAnsi="crocodoc-dCKkKh-inv-f18"/>
          <w:color w:val="666666"/>
          <w:sz w:val="25"/>
          <w:szCs w:val="19"/>
          <w:bdr w:val="single" w:sz="2" w:space="0" w:color="auto" w:frame="1"/>
          <w:shd w:val="clear" w:color="auto" w:fill="FFFFFF"/>
        </w:rPr>
        <w:t>1</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0</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2</w:t>
      </w:r>
      <w:r w:rsidRPr="001D6FDC">
        <w:rPr>
          <w:rStyle w:val="tx"/>
          <w:rFonts w:ascii="crocodoc-dCKkKh-inv-f18" w:hAnsi="crocodoc-dCKkKh-inv-f18"/>
          <w:color w:val="666666"/>
          <w:spacing w:val="-3"/>
          <w:sz w:val="25"/>
          <w:szCs w:val="19"/>
          <w:bdr w:val="single" w:sz="2" w:space="0" w:color="auto" w:frame="1"/>
          <w:shd w:val="clear" w:color="auto" w:fill="FFFFFF"/>
        </w:rPr>
        <w:t>) + pow(out[k-</w:t>
      </w:r>
      <w:r w:rsidRPr="001D6FDC">
        <w:rPr>
          <w:rStyle w:val="tx"/>
          <w:rFonts w:ascii="crocodoc-dCKkKh-inv-f18" w:hAnsi="crocodoc-dCKkKh-inv-f18"/>
          <w:color w:val="666666"/>
          <w:sz w:val="25"/>
          <w:szCs w:val="19"/>
          <w:bdr w:val="single" w:sz="2" w:space="0" w:color="auto" w:frame="1"/>
          <w:shd w:val="clear" w:color="auto" w:fill="FFFFFF"/>
        </w:rPr>
        <w:t>1</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1</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2</w:t>
      </w:r>
      <w:r w:rsidRPr="001D6FDC">
        <w:rPr>
          <w:rStyle w:val="tx"/>
          <w:rFonts w:ascii="crocodoc-dCKkKh-inv-f18" w:hAnsi="crocodoc-dCKkKh-inv-f18"/>
          <w:color w:val="666666"/>
          <w:spacing w:val="-3"/>
          <w:sz w:val="25"/>
          <w:szCs w:val="19"/>
          <w:bdr w:val="single" w:sz="2" w:space="0" w:color="auto" w:frame="1"/>
          <w:shd w:val="clear" w:color="auto" w:fill="FFFFFF"/>
        </w:rPr>
        <w:t>) )&lt;  sqrt(  pow(out[k][</w:t>
      </w:r>
      <w:r w:rsidRPr="001D6FDC">
        <w:rPr>
          <w:rStyle w:val="tx"/>
          <w:rFonts w:ascii="crocodoc-dCKkKh-inv-f18" w:hAnsi="crocodoc-dCKkKh-inv-f18"/>
          <w:color w:val="666666"/>
          <w:sz w:val="25"/>
          <w:szCs w:val="19"/>
          <w:bdr w:val="single" w:sz="2" w:space="0" w:color="auto" w:frame="1"/>
          <w:shd w:val="clear" w:color="auto" w:fill="FFFFFF"/>
        </w:rPr>
        <w:t>0</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2</w:t>
      </w:r>
      <w:r w:rsidRPr="001D6FDC">
        <w:rPr>
          <w:rStyle w:val="tx"/>
          <w:rFonts w:ascii="crocodoc-dCKkKh-inv-f18" w:hAnsi="crocodoc-dCKkKh-inv-f18"/>
          <w:color w:val="666666"/>
          <w:spacing w:val="-3"/>
          <w:sz w:val="25"/>
          <w:szCs w:val="19"/>
          <w:bdr w:val="single" w:sz="2" w:space="0" w:color="auto" w:frame="1"/>
          <w:shd w:val="clear" w:color="auto" w:fill="FFFFFF"/>
        </w:rPr>
        <w:t>) + pow(out[k][</w:t>
      </w:r>
      <w:r w:rsidRPr="001D6FDC">
        <w:rPr>
          <w:rStyle w:val="tx"/>
          <w:rFonts w:ascii="crocodoc-dCKkKh-inv-f18" w:hAnsi="crocodoc-dCKkKh-inv-f18"/>
          <w:color w:val="666666"/>
          <w:sz w:val="25"/>
          <w:szCs w:val="19"/>
          <w:bdr w:val="single" w:sz="2" w:space="0" w:color="auto" w:frame="1"/>
          <w:shd w:val="clear" w:color="auto" w:fill="FFFFFF"/>
        </w:rPr>
        <w:t>1</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2</w:t>
      </w:r>
      <w:r w:rsidRPr="001D6FDC">
        <w:rPr>
          <w:rStyle w:val="tx"/>
          <w:rFonts w:ascii="crocodoc-dCKkKh-inv-f18" w:hAnsi="crocodoc-dCKkKh-inv-f18"/>
          <w:color w:val="666666"/>
          <w:spacing w:val="-3"/>
          <w:sz w:val="25"/>
          <w:szCs w:val="19"/>
          <w:bdr w:val="single" w:sz="2" w:space="0" w:color="auto" w:frame="1"/>
          <w:shd w:val="clear" w:color="auto" w:fill="FFFFFF"/>
        </w:rPr>
        <w:t>) )  &amp;&amp; 76                         (       sqrt(  pow(out[k][</w:t>
      </w:r>
      <w:r w:rsidRPr="001D6FDC">
        <w:rPr>
          <w:rStyle w:val="tx"/>
          <w:rFonts w:ascii="crocodoc-dCKkKh-inv-f18" w:hAnsi="crocodoc-dCKkKh-inv-f18"/>
          <w:color w:val="666666"/>
          <w:sz w:val="25"/>
          <w:szCs w:val="19"/>
          <w:bdr w:val="single" w:sz="2" w:space="0" w:color="auto" w:frame="1"/>
          <w:shd w:val="clear" w:color="auto" w:fill="FFFFFF"/>
        </w:rPr>
        <w:t>0</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2</w:t>
      </w:r>
      <w:r w:rsidRPr="001D6FDC">
        <w:rPr>
          <w:rStyle w:val="tx"/>
          <w:rFonts w:ascii="crocodoc-dCKkKh-inv-f18" w:hAnsi="crocodoc-dCKkKh-inv-f18"/>
          <w:color w:val="666666"/>
          <w:spacing w:val="-3"/>
          <w:sz w:val="25"/>
          <w:szCs w:val="19"/>
          <w:bdr w:val="single" w:sz="2" w:space="0" w:color="auto" w:frame="1"/>
          <w:shd w:val="clear" w:color="auto" w:fill="FFFFFF"/>
        </w:rPr>
        <w:t>) + pow(out[k][</w:t>
      </w:r>
      <w:r w:rsidRPr="001D6FDC">
        <w:rPr>
          <w:rStyle w:val="tx"/>
          <w:rFonts w:ascii="crocodoc-dCKkKh-inv-f18" w:hAnsi="crocodoc-dCKkKh-inv-f18"/>
          <w:color w:val="666666"/>
          <w:sz w:val="25"/>
          <w:szCs w:val="19"/>
          <w:bdr w:val="single" w:sz="2" w:space="0" w:color="auto" w:frame="1"/>
          <w:shd w:val="clear" w:color="auto" w:fill="FFFFFF"/>
        </w:rPr>
        <w:t>1</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2</w:t>
      </w:r>
      <w:r w:rsidRPr="001D6FDC">
        <w:rPr>
          <w:rStyle w:val="tx"/>
          <w:rFonts w:ascii="crocodoc-dCKkKh-inv-f18" w:hAnsi="crocodoc-dCKkKh-inv-f18"/>
          <w:color w:val="666666"/>
          <w:spacing w:val="-3"/>
          <w:sz w:val="25"/>
          <w:szCs w:val="19"/>
          <w:bdr w:val="single" w:sz="2" w:space="0" w:color="auto" w:frame="1"/>
          <w:shd w:val="clear" w:color="auto" w:fill="FFFFFF"/>
        </w:rPr>
        <w:t>) ) &gt; sqrt(  pow(out[k+</w:t>
      </w:r>
      <w:r w:rsidRPr="001D6FDC">
        <w:rPr>
          <w:rStyle w:val="tx"/>
          <w:rFonts w:ascii="crocodoc-dCKkKh-inv-f18" w:hAnsi="crocodoc-dCKkKh-inv-f18"/>
          <w:color w:val="666666"/>
          <w:sz w:val="25"/>
          <w:szCs w:val="19"/>
          <w:bdr w:val="single" w:sz="2" w:space="0" w:color="auto" w:frame="1"/>
          <w:shd w:val="clear" w:color="auto" w:fill="FFFFFF"/>
        </w:rPr>
        <w:t>1</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0</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2</w:t>
      </w:r>
      <w:r w:rsidRPr="001D6FDC">
        <w:rPr>
          <w:rStyle w:val="tx"/>
          <w:rFonts w:ascii="crocodoc-dCKkKh-inv-f18" w:hAnsi="crocodoc-dCKkKh-inv-f18"/>
          <w:color w:val="666666"/>
          <w:spacing w:val="-3"/>
          <w:sz w:val="25"/>
          <w:szCs w:val="19"/>
          <w:bdr w:val="single" w:sz="2" w:space="0" w:color="auto" w:frame="1"/>
          <w:shd w:val="clear" w:color="auto" w:fill="FFFFFF"/>
        </w:rPr>
        <w:t>) + pow(out[k+</w:t>
      </w:r>
      <w:r w:rsidRPr="001D6FDC">
        <w:rPr>
          <w:rStyle w:val="tx"/>
          <w:rFonts w:ascii="crocodoc-dCKkKh-inv-f18" w:hAnsi="crocodoc-dCKkKh-inv-f18"/>
          <w:color w:val="666666"/>
          <w:sz w:val="25"/>
          <w:szCs w:val="19"/>
          <w:bdr w:val="single" w:sz="2" w:space="0" w:color="auto" w:frame="1"/>
          <w:shd w:val="clear" w:color="auto" w:fill="FFFFFF"/>
        </w:rPr>
        <w:t>1</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1</w:t>
      </w:r>
      <w:r w:rsidRPr="001D6FDC">
        <w:rPr>
          <w:rStyle w:val="tx"/>
          <w:rFonts w:ascii="crocodoc-dCKkKh-inv-f18" w:hAnsi="crocodoc-dCKkKh-inv-f18"/>
          <w:color w:val="666666"/>
          <w:spacing w:val="-3"/>
          <w:sz w:val="25"/>
          <w:szCs w:val="19"/>
          <w:bdr w:val="single" w:sz="2" w:space="0" w:color="auto" w:frame="1"/>
          <w:shd w:val="clear" w:color="auto" w:fill="FFFFFF"/>
        </w:rPr>
        <w:t>],</w:t>
      </w:r>
      <w:r w:rsidRPr="001D6FDC">
        <w:rPr>
          <w:rStyle w:val="tx"/>
          <w:rFonts w:ascii="crocodoc-dCKkKh-inv-f18" w:hAnsi="crocodoc-dCKkKh-inv-f18"/>
          <w:color w:val="666666"/>
          <w:sz w:val="25"/>
          <w:szCs w:val="19"/>
          <w:bdr w:val="single" w:sz="2" w:space="0" w:color="auto" w:frame="1"/>
          <w:shd w:val="clear" w:color="auto" w:fill="FFFFFF"/>
        </w:rPr>
        <w:t>2</w:t>
      </w:r>
      <w:r w:rsidRPr="001D6FDC">
        <w:rPr>
          <w:rStyle w:val="tx"/>
          <w:rFonts w:ascii="crocodoc-dCKkKh-inv-f18" w:hAnsi="crocodoc-dCKkKh-inv-f18"/>
          <w:color w:val="666666"/>
          <w:spacing w:val="-3"/>
          <w:sz w:val="25"/>
          <w:szCs w:val="19"/>
          <w:bdr w:val="single" w:sz="2" w:space="0" w:color="auto" w:frame="1"/>
          <w:shd w:val="clear" w:color="auto" w:fill="FFFFFF"/>
        </w:rPr>
        <w:t>) )    ) &amp;&amp; 77                         (               k!=indexPeak1           ) ){ 78                                 indexPeak2 = k;</w:t>
      </w:r>
    </w:p>
    <w:p w:rsidR="00BE56D2" w:rsidRPr="001D6FDC" w:rsidRDefault="00BE56D2" w:rsidP="00BE56D2">
      <w:pPr>
        <w:pStyle w:val="Title"/>
        <w:spacing w:line="360" w:lineRule="auto"/>
        <w:rPr>
          <w:sz w:val="96"/>
        </w:rPr>
      </w:pPr>
      <w:r w:rsidRPr="001D6FDC">
        <w:rPr>
          <w:sz w:val="96"/>
        </w:rPr>
        <w:t>Testing</w:t>
      </w:r>
    </w:p>
    <w:p w:rsidR="00BE56D2" w:rsidRPr="001D6FDC" w:rsidRDefault="00BE56D2">
      <w:pPr>
        <w:rPr>
          <w:sz w:val="32"/>
        </w:rPr>
      </w:pPr>
      <w:r w:rsidRPr="001D6FDC">
        <w:rPr>
          <w:sz w:val="32"/>
        </w:rPr>
        <w:tab/>
        <w:t>The first time I count index of peak from start to the end, but notice in the for loop that in the while loop, the last value would be finally updated and replace the initial one. Counting from start will result that we only get one max peak instead of three.</w:t>
      </w:r>
    </w:p>
    <w:p w:rsidR="00BE56D2" w:rsidRPr="001D6FDC" w:rsidRDefault="00BE56D2">
      <w:pPr>
        <w:rPr>
          <w:sz w:val="32"/>
        </w:rPr>
      </w:pPr>
      <w:r w:rsidRPr="001D6FDC">
        <w:rPr>
          <w:sz w:val="32"/>
        </w:rPr>
        <w:tab/>
        <w:t>The second time I count from the start, but each time I meet a peak value, I record that value and then define at that index, the magnitude  = 0, and then recount again, and use the same method to find next peak index and so on. In this case, the question is that all things, all the codes are in the while loop, so even if I define the mag = 0, it would do it over and over again. And at the end, the other index value become 0 for all the time.</w:t>
      </w:r>
    </w:p>
    <w:sectPr w:rsidR="00BE56D2" w:rsidRPr="001D6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rocodoc-dCKkKh-inv-f18">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0C2"/>
    <w:rsid w:val="001D6FDC"/>
    <w:rsid w:val="003850C2"/>
    <w:rsid w:val="006F5D05"/>
    <w:rsid w:val="007A0C41"/>
    <w:rsid w:val="008A0981"/>
    <w:rsid w:val="00953FC0"/>
    <w:rsid w:val="00BE56D2"/>
    <w:rsid w:val="00E73013"/>
    <w:rsid w:val="00ED1D3C"/>
    <w:rsid w:val="00F12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347D2-A31E-499E-9005-8190A060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6D2"/>
    <w:pPr>
      <w:pBdr>
        <w:bottom w:val="single" w:sz="8" w:space="4" w:color="5B9BD5" w:themeColor="accent1"/>
      </w:pBdr>
      <w:spacing w:after="300" w:line="240" w:lineRule="auto"/>
      <w:contextualSpacing/>
      <w:jc w:val="both"/>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E56D2"/>
    <w:rPr>
      <w:rFonts w:asciiTheme="majorHAnsi" w:eastAsiaTheme="majorEastAsia" w:hAnsiTheme="majorHAnsi" w:cstheme="majorBidi"/>
      <w:color w:val="323E4F" w:themeColor="text2" w:themeShade="BF"/>
      <w:spacing w:val="5"/>
      <w:kern w:val="28"/>
      <w:sz w:val="52"/>
      <w:szCs w:val="52"/>
    </w:rPr>
  </w:style>
  <w:style w:type="character" w:customStyle="1" w:styleId="tx">
    <w:name w:val="tx"/>
    <w:basedOn w:val="DefaultParagraphFont"/>
    <w:rsid w:val="00BE5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DFD0C1D5.dotm</Template>
  <TotalTime>16</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ISU</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Zhanghao</dc:creator>
  <cp:keywords/>
  <dc:description/>
  <cp:lastModifiedBy>Wen, Zhanghao</cp:lastModifiedBy>
  <cp:revision>6</cp:revision>
  <dcterms:created xsi:type="dcterms:W3CDTF">2015-04-09T20:49:00Z</dcterms:created>
  <dcterms:modified xsi:type="dcterms:W3CDTF">2015-04-09T21:07:00Z</dcterms:modified>
</cp:coreProperties>
</file>