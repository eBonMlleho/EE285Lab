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467" w:rsidRPr="00747467" w:rsidRDefault="00747467" w:rsidP="00747467">
      <w:pPr>
        <w:jc w:val="center"/>
        <w:rPr>
          <w:sz w:val="40"/>
        </w:rPr>
      </w:pPr>
      <w:r w:rsidRPr="00747467">
        <w:rPr>
          <w:sz w:val="40"/>
        </w:rPr>
        <w:t>Red</w:t>
      </w:r>
      <w:bookmarkStart w:id="0" w:name="_GoBack"/>
      <w:bookmarkEnd w:id="0"/>
    </w:p>
    <w:p w:rsidR="00747467" w:rsidRDefault="00747467"/>
    <w:p w:rsidR="00D80216" w:rsidRDefault="00747467">
      <w:r>
        <w:rPr>
          <w:noProof/>
        </w:rPr>
        <w:drawing>
          <wp:inline distT="0" distB="0" distL="0" distR="0" wp14:anchorId="773B0D0A" wp14:editId="06D56649">
            <wp:extent cx="5258638" cy="3076262"/>
            <wp:effectExtent l="0" t="0" r="18415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C95A3" wp14:editId="5F930C94">
            <wp:extent cx="5258435" cy="3505200"/>
            <wp:effectExtent l="0" t="0" r="1841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47467" w:rsidRDefault="00747467"/>
    <w:p w:rsidR="00747467" w:rsidRDefault="00747467"/>
    <w:p w:rsidR="00747467" w:rsidRDefault="00747467"/>
    <w:p w:rsidR="00747467" w:rsidRDefault="00747467"/>
    <w:p w:rsidR="00747467" w:rsidRDefault="00747467"/>
    <w:sectPr w:rsidR="0074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C0"/>
    <w:rsid w:val="000422C0"/>
    <w:rsid w:val="00265BBD"/>
    <w:rsid w:val="00747467"/>
    <w:rsid w:val="007A1FD9"/>
    <w:rsid w:val="00D80216"/>
    <w:rsid w:val="00F1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06628-DEE8-44EE-A8F8-08DD10E6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iastate.edu\cyfiles\zwen\Documents\glob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iastate.edu\cyfiles\zwen\Documents\glob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 RED</a:t>
            </a:r>
            <a:r>
              <a:rPr lang="en-US" baseline="0"/>
              <a:t>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025371828521428E-2"/>
          <c:y val="2.5428331875182269E-2"/>
          <c:w val="0.87753018372703417"/>
          <c:h val="0.60250765529308836"/>
        </c:manualLayout>
      </c:layout>
      <c:barChart>
        <c:barDir val="col"/>
        <c:grouping val="clustered"/>
        <c:varyColors val="0"/>
        <c:ser>
          <c:idx val="1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globe!$B$773:$B$1028</c:f>
              <c:numCache>
                <c:formatCode>General</c:formatCode>
                <c:ptCount val="256"/>
                <c:pt idx="0">
                  <c:v>20193</c:v>
                </c:pt>
                <c:pt idx="1">
                  <c:v>929</c:v>
                </c:pt>
                <c:pt idx="2">
                  <c:v>740</c:v>
                </c:pt>
                <c:pt idx="3">
                  <c:v>603</c:v>
                </c:pt>
                <c:pt idx="4">
                  <c:v>560</c:v>
                </c:pt>
                <c:pt idx="5">
                  <c:v>532</c:v>
                </c:pt>
                <c:pt idx="6">
                  <c:v>479</c:v>
                </c:pt>
                <c:pt idx="7">
                  <c:v>438</c:v>
                </c:pt>
                <c:pt idx="8">
                  <c:v>383</c:v>
                </c:pt>
                <c:pt idx="9">
                  <c:v>432</c:v>
                </c:pt>
                <c:pt idx="10">
                  <c:v>339</c:v>
                </c:pt>
                <c:pt idx="11">
                  <c:v>364</c:v>
                </c:pt>
                <c:pt idx="12">
                  <c:v>330</c:v>
                </c:pt>
                <c:pt idx="13">
                  <c:v>319</c:v>
                </c:pt>
                <c:pt idx="14">
                  <c:v>319</c:v>
                </c:pt>
                <c:pt idx="15">
                  <c:v>320</c:v>
                </c:pt>
                <c:pt idx="16">
                  <c:v>305</c:v>
                </c:pt>
                <c:pt idx="17">
                  <c:v>327</c:v>
                </c:pt>
                <c:pt idx="18">
                  <c:v>301</c:v>
                </c:pt>
                <c:pt idx="19">
                  <c:v>284</c:v>
                </c:pt>
                <c:pt idx="20">
                  <c:v>299</c:v>
                </c:pt>
                <c:pt idx="21">
                  <c:v>316</c:v>
                </c:pt>
                <c:pt idx="22">
                  <c:v>301</c:v>
                </c:pt>
                <c:pt idx="23">
                  <c:v>286</c:v>
                </c:pt>
                <c:pt idx="24">
                  <c:v>320</c:v>
                </c:pt>
                <c:pt idx="25">
                  <c:v>446</c:v>
                </c:pt>
                <c:pt idx="26">
                  <c:v>820</c:v>
                </c:pt>
                <c:pt idx="27">
                  <c:v>959</c:v>
                </c:pt>
                <c:pt idx="28">
                  <c:v>1022</c:v>
                </c:pt>
                <c:pt idx="29">
                  <c:v>892</c:v>
                </c:pt>
                <c:pt idx="30">
                  <c:v>946</c:v>
                </c:pt>
                <c:pt idx="31">
                  <c:v>918</c:v>
                </c:pt>
                <c:pt idx="32">
                  <c:v>862</c:v>
                </c:pt>
                <c:pt idx="33">
                  <c:v>781</c:v>
                </c:pt>
                <c:pt idx="34">
                  <c:v>884</c:v>
                </c:pt>
                <c:pt idx="35">
                  <c:v>817</c:v>
                </c:pt>
                <c:pt idx="36">
                  <c:v>758</c:v>
                </c:pt>
                <c:pt idx="37">
                  <c:v>886</c:v>
                </c:pt>
                <c:pt idx="38">
                  <c:v>884</c:v>
                </c:pt>
                <c:pt idx="39">
                  <c:v>839</c:v>
                </c:pt>
                <c:pt idx="40">
                  <c:v>903</c:v>
                </c:pt>
                <c:pt idx="41">
                  <c:v>846</c:v>
                </c:pt>
                <c:pt idx="42">
                  <c:v>874</c:v>
                </c:pt>
                <c:pt idx="43">
                  <c:v>750</c:v>
                </c:pt>
                <c:pt idx="44">
                  <c:v>310</c:v>
                </c:pt>
                <c:pt idx="45">
                  <c:v>260</c:v>
                </c:pt>
                <c:pt idx="46">
                  <c:v>261</c:v>
                </c:pt>
                <c:pt idx="47">
                  <c:v>288</c:v>
                </c:pt>
                <c:pt idx="48">
                  <c:v>303</c:v>
                </c:pt>
                <c:pt idx="49">
                  <c:v>318</c:v>
                </c:pt>
                <c:pt idx="50">
                  <c:v>308</c:v>
                </c:pt>
                <c:pt idx="51">
                  <c:v>238</c:v>
                </c:pt>
                <c:pt idx="52">
                  <c:v>234</c:v>
                </c:pt>
                <c:pt idx="53">
                  <c:v>319</c:v>
                </c:pt>
                <c:pt idx="54">
                  <c:v>271</c:v>
                </c:pt>
                <c:pt idx="55">
                  <c:v>212</c:v>
                </c:pt>
                <c:pt idx="56">
                  <c:v>141</c:v>
                </c:pt>
                <c:pt idx="57">
                  <c:v>98</c:v>
                </c:pt>
                <c:pt idx="58">
                  <c:v>73</c:v>
                </c:pt>
                <c:pt idx="59">
                  <c:v>52</c:v>
                </c:pt>
                <c:pt idx="60">
                  <c:v>41</c:v>
                </c:pt>
                <c:pt idx="61">
                  <c:v>44</c:v>
                </c:pt>
                <c:pt idx="62">
                  <c:v>42</c:v>
                </c:pt>
                <c:pt idx="63">
                  <c:v>38</c:v>
                </c:pt>
                <c:pt idx="64">
                  <c:v>35</c:v>
                </c:pt>
                <c:pt idx="65">
                  <c:v>40</c:v>
                </c:pt>
                <c:pt idx="66">
                  <c:v>45</c:v>
                </c:pt>
                <c:pt idx="67">
                  <c:v>40</c:v>
                </c:pt>
                <c:pt idx="68">
                  <c:v>36</c:v>
                </c:pt>
                <c:pt idx="69">
                  <c:v>39</c:v>
                </c:pt>
                <c:pt idx="70">
                  <c:v>37</c:v>
                </c:pt>
                <c:pt idx="71">
                  <c:v>29</c:v>
                </c:pt>
                <c:pt idx="72">
                  <c:v>33</c:v>
                </c:pt>
                <c:pt idx="73">
                  <c:v>34</c:v>
                </c:pt>
                <c:pt idx="74">
                  <c:v>41</c:v>
                </c:pt>
                <c:pt idx="75">
                  <c:v>29</c:v>
                </c:pt>
                <c:pt idx="76">
                  <c:v>46</c:v>
                </c:pt>
                <c:pt idx="77">
                  <c:v>37</c:v>
                </c:pt>
                <c:pt idx="78">
                  <c:v>30</c:v>
                </c:pt>
                <c:pt idx="79">
                  <c:v>45</c:v>
                </c:pt>
                <c:pt idx="80">
                  <c:v>27</c:v>
                </c:pt>
                <c:pt idx="81">
                  <c:v>35</c:v>
                </c:pt>
                <c:pt idx="82">
                  <c:v>27</c:v>
                </c:pt>
                <c:pt idx="83">
                  <c:v>33</c:v>
                </c:pt>
                <c:pt idx="84">
                  <c:v>35</c:v>
                </c:pt>
                <c:pt idx="85">
                  <c:v>34</c:v>
                </c:pt>
                <c:pt idx="86">
                  <c:v>35</c:v>
                </c:pt>
                <c:pt idx="87">
                  <c:v>28</c:v>
                </c:pt>
                <c:pt idx="88">
                  <c:v>32</c:v>
                </c:pt>
                <c:pt idx="89">
                  <c:v>30</c:v>
                </c:pt>
                <c:pt idx="90">
                  <c:v>33</c:v>
                </c:pt>
                <c:pt idx="91">
                  <c:v>28</c:v>
                </c:pt>
                <c:pt idx="92">
                  <c:v>29</c:v>
                </c:pt>
                <c:pt idx="93">
                  <c:v>43</c:v>
                </c:pt>
                <c:pt idx="94">
                  <c:v>26</c:v>
                </c:pt>
                <c:pt idx="95">
                  <c:v>25</c:v>
                </c:pt>
                <c:pt idx="96">
                  <c:v>35</c:v>
                </c:pt>
                <c:pt idx="97">
                  <c:v>30</c:v>
                </c:pt>
                <c:pt idx="98">
                  <c:v>21</c:v>
                </c:pt>
                <c:pt idx="99">
                  <c:v>47</c:v>
                </c:pt>
                <c:pt idx="100">
                  <c:v>30</c:v>
                </c:pt>
                <c:pt idx="101">
                  <c:v>26</c:v>
                </c:pt>
                <c:pt idx="102">
                  <c:v>27</c:v>
                </c:pt>
                <c:pt idx="103">
                  <c:v>29</c:v>
                </c:pt>
                <c:pt idx="104">
                  <c:v>24</c:v>
                </c:pt>
                <c:pt idx="105">
                  <c:v>25</c:v>
                </c:pt>
                <c:pt idx="106">
                  <c:v>33</c:v>
                </c:pt>
                <c:pt idx="107">
                  <c:v>27</c:v>
                </c:pt>
                <c:pt idx="108">
                  <c:v>32</c:v>
                </c:pt>
                <c:pt idx="109">
                  <c:v>31</c:v>
                </c:pt>
                <c:pt idx="110">
                  <c:v>24</c:v>
                </c:pt>
                <c:pt idx="111">
                  <c:v>21</c:v>
                </c:pt>
                <c:pt idx="112">
                  <c:v>29</c:v>
                </c:pt>
                <c:pt idx="113">
                  <c:v>36</c:v>
                </c:pt>
                <c:pt idx="114">
                  <c:v>23</c:v>
                </c:pt>
                <c:pt idx="115">
                  <c:v>30</c:v>
                </c:pt>
                <c:pt idx="116">
                  <c:v>31</c:v>
                </c:pt>
                <c:pt idx="117">
                  <c:v>27</c:v>
                </c:pt>
                <c:pt idx="118">
                  <c:v>34</c:v>
                </c:pt>
                <c:pt idx="119">
                  <c:v>19</c:v>
                </c:pt>
                <c:pt idx="120">
                  <c:v>24</c:v>
                </c:pt>
                <c:pt idx="121">
                  <c:v>31</c:v>
                </c:pt>
                <c:pt idx="122">
                  <c:v>16</c:v>
                </c:pt>
                <c:pt idx="123">
                  <c:v>37</c:v>
                </c:pt>
                <c:pt idx="124">
                  <c:v>27</c:v>
                </c:pt>
                <c:pt idx="125">
                  <c:v>31</c:v>
                </c:pt>
                <c:pt idx="126">
                  <c:v>23</c:v>
                </c:pt>
                <c:pt idx="127">
                  <c:v>24</c:v>
                </c:pt>
                <c:pt idx="128">
                  <c:v>21</c:v>
                </c:pt>
                <c:pt idx="129">
                  <c:v>31</c:v>
                </c:pt>
                <c:pt idx="130">
                  <c:v>25</c:v>
                </c:pt>
                <c:pt idx="131">
                  <c:v>26</c:v>
                </c:pt>
                <c:pt idx="132">
                  <c:v>30</c:v>
                </c:pt>
                <c:pt idx="133">
                  <c:v>29</c:v>
                </c:pt>
                <c:pt idx="134">
                  <c:v>14</c:v>
                </c:pt>
                <c:pt idx="135">
                  <c:v>28</c:v>
                </c:pt>
                <c:pt idx="136">
                  <c:v>24</c:v>
                </c:pt>
                <c:pt idx="137">
                  <c:v>28</c:v>
                </c:pt>
                <c:pt idx="138">
                  <c:v>31</c:v>
                </c:pt>
                <c:pt idx="139">
                  <c:v>26</c:v>
                </c:pt>
                <c:pt idx="140">
                  <c:v>26</c:v>
                </c:pt>
                <c:pt idx="141">
                  <c:v>24</c:v>
                </c:pt>
                <c:pt idx="142">
                  <c:v>27</c:v>
                </c:pt>
                <c:pt idx="143">
                  <c:v>22</c:v>
                </c:pt>
                <c:pt idx="144">
                  <c:v>25</c:v>
                </c:pt>
                <c:pt idx="145">
                  <c:v>17</c:v>
                </c:pt>
                <c:pt idx="146">
                  <c:v>32</c:v>
                </c:pt>
                <c:pt idx="147">
                  <c:v>32</c:v>
                </c:pt>
                <c:pt idx="148">
                  <c:v>20</c:v>
                </c:pt>
                <c:pt idx="149">
                  <c:v>17</c:v>
                </c:pt>
                <c:pt idx="150">
                  <c:v>31</c:v>
                </c:pt>
                <c:pt idx="151">
                  <c:v>28</c:v>
                </c:pt>
                <c:pt idx="152">
                  <c:v>23</c:v>
                </c:pt>
                <c:pt idx="153">
                  <c:v>22</c:v>
                </c:pt>
                <c:pt idx="154">
                  <c:v>24</c:v>
                </c:pt>
                <c:pt idx="155">
                  <c:v>25</c:v>
                </c:pt>
                <c:pt idx="156">
                  <c:v>18</c:v>
                </c:pt>
                <c:pt idx="157">
                  <c:v>21</c:v>
                </c:pt>
                <c:pt idx="158">
                  <c:v>30</c:v>
                </c:pt>
                <c:pt idx="159">
                  <c:v>18</c:v>
                </c:pt>
                <c:pt idx="160">
                  <c:v>38</c:v>
                </c:pt>
                <c:pt idx="161">
                  <c:v>30</c:v>
                </c:pt>
                <c:pt idx="162">
                  <c:v>23</c:v>
                </c:pt>
                <c:pt idx="163">
                  <c:v>28</c:v>
                </c:pt>
                <c:pt idx="164">
                  <c:v>17</c:v>
                </c:pt>
                <c:pt idx="165">
                  <c:v>16</c:v>
                </c:pt>
                <c:pt idx="166">
                  <c:v>21</c:v>
                </c:pt>
                <c:pt idx="167">
                  <c:v>24</c:v>
                </c:pt>
                <c:pt idx="168">
                  <c:v>20</c:v>
                </c:pt>
                <c:pt idx="169">
                  <c:v>27</c:v>
                </c:pt>
                <c:pt idx="170">
                  <c:v>34</c:v>
                </c:pt>
                <c:pt idx="171">
                  <c:v>27</c:v>
                </c:pt>
                <c:pt idx="172">
                  <c:v>26</c:v>
                </c:pt>
                <c:pt idx="173">
                  <c:v>21</c:v>
                </c:pt>
                <c:pt idx="174">
                  <c:v>11</c:v>
                </c:pt>
                <c:pt idx="175">
                  <c:v>28</c:v>
                </c:pt>
                <c:pt idx="176">
                  <c:v>20</c:v>
                </c:pt>
                <c:pt idx="177">
                  <c:v>30</c:v>
                </c:pt>
                <c:pt idx="178">
                  <c:v>32</c:v>
                </c:pt>
                <c:pt idx="179">
                  <c:v>18</c:v>
                </c:pt>
                <c:pt idx="180">
                  <c:v>19</c:v>
                </c:pt>
                <c:pt idx="181">
                  <c:v>31</c:v>
                </c:pt>
                <c:pt idx="182">
                  <c:v>27</c:v>
                </c:pt>
                <c:pt idx="183">
                  <c:v>21</c:v>
                </c:pt>
                <c:pt idx="184">
                  <c:v>17</c:v>
                </c:pt>
                <c:pt idx="185">
                  <c:v>26</c:v>
                </c:pt>
                <c:pt idx="186">
                  <c:v>38</c:v>
                </c:pt>
                <c:pt idx="187">
                  <c:v>13</c:v>
                </c:pt>
                <c:pt idx="188">
                  <c:v>16</c:v>
                </c:pt>
                <c:pt idx="189">
                  <c:v>32</c:v>
                </c:pt>
                <c:pt idx="190">
                  <c:v>26</c:v>
                </c:pt>
                <c:pt idx="191">
                  <c:v>21</c:v>
                </c:pt>
                <c:pt idx="192">
                  <c:v>24</c:v>
                </c:pt>
                <c:pt idx="193">
                  <c:v>30</c:v>
                </c:pt>
                <c:pt idx="194">
                  <c:v>19</c:v>
                </c:pt>
                <c:pt idx="195">
                  <c:v>31</c:v>
                </c:pt>
                <c:pt idx="196">
                  <c:v>28</c:v>
                </c:pt>
                <c:pt idx="197">
                  <c:v>28</c:v>
                </c:pt>
                <c:pt idx="198">
                  <c:v>16</c:v>
                </c:pt>
                <c:pt idx="199">
                  <c:v>17</c:v>
                </c:pt>
                <c:pt idx="200">
                  <c:v>32</c:v>
                </c:pt>
                <c:pt idx="201">
                  <c:v>22</c:v>
                </c:pt>
                <c:pt idx="202">
                  <c:v>27</c:v>
                </c:pt>
                <c:pt idx="203">
                  <c:v>26</c:v>
                </c:pt>
                <c:pt idx="204">
                  <c:v>31</c:v>
                </c:pt>
                <c:pt idx="205">
                  <c:v>26</c:v>
                </c:pt>
                <c:pt idx="206">
                  <c:v>31</c:v>
                </c:pt>
                <c:pt idx="207">
                  <c:v>25</c:v>
                </c:pt>
                <c:pt idx="208">
                  <c:v>20</c:v>
                </c:pt>
                <c:pt idx="209">
                  <c:v>29</c:v>
                </c:pt>
                <c:pt idx="210">
                  <c:v>29</c:v>
                </c:pt>
                <c:pt idx="211">
                  <c:v>24</c:v>
                </c:pt>
                <c:pt idx="212">
                  <c:v>23</c:v>
                </c:pt>
                <c:pt idx="213">
                  <c:v>34</c:v>
                </c:pt>
                <c:pt idx="214">
                  <c:v>33</c:v>
                </c:pt>
                <c:pt idx="215">
                  <c:v>31</c:v>
                </c:pt>
                <c:pt idx="216">
                  <c:v>25</c:v>
                </c:pt>
                <c:pt idx="217">
                  <c:v>29</c:v>
                </c:pt>
                <c:pt idx="218">
                  <c:v>36</c:v>
                </c:pt>
                <c:pt idx="219">
                  <c:v>24</c:v>
                </c:pt>
                <c:pt idx="220">
                  <c:v>32</c:v>
                </c:pt>
                <c:pt idx="221">
                  <c:v>21</c:v>
                </c:pt>
                <c:pt idx="222">
                  <c:v>40</c:v>
                </c:pt>
                <c:pt idx="223">
                  <c:v>38</c:v>
                </c:pt>
                <c:pt idx="224">
                  <c:v>24</c:v>
                </c:pt>
                <c:pt idx="225">
                  <c:v>27</c:v>
                </c:pt>
                <c:pt idx="226">
                  <c:v>40</c:v>
                </c:pt>
                <c:pt idx="227">
                  <c:v>34</c:v>
                </c:pt>
                <c:pt idx="228">
                  <c:v>37</c:v>
                </c:pt>
                <c:pt idx="229">
                  <c:v>40</c:v>
                </c:pt>
                <c:pt idx="230">
                  <c:v>33</c:v>
                </c:pt>
                <c:pt idx="231">
                  <c:v>36</c:v>
                </c:pt>
                <c:pt idx="232">
                  <c:v>33</c:v>
                </c:pt>
                <c:pt idx="233">
                  <c:v>40</c:v>
                </c:pt>
                <c:pt idx="234">
                  <c:v>37</c:v>
                </c:pt>
                <c:pt idx="235">
                  <c:v>35</c:v>
                </c:pt>
                <c:pt idx="236">
                  <c:v>50</c:v>
                </c:pt>
                <c:pt idx="237">
                  <c:v>40</c:v>
                </c:pt>
                <c:pt idx="238">
                  <c:v>42</c:v>
                </c:pt>
                <c:pt idx="239">
                  <c:v>49</c:v>
                </c:pt>
                <c:pt idx="240">
                  <c:v>40</c:v>
                </c:pt>
                <c:pt idx="241">
                  <c:v>34</c:v>
                </c:pt>
                <c:pt idx="242">
                  <c:v>58</c:v>
                </c:pt>
                <c:pt idx="243">
                  <c:v>48</c:v>
                </c:pt>
                <c:pt idx="244">
                  <c:v>70</c:v>
                </c:pt>
                <c:pt idx="245">
                  <c:v>49</c:v>
                </c:pt>
                <c:pt idx="246">
                  <c:v>35</c:v>
                </c:pt>
                <c:pt idx="247">
                  <c:v>67</c:v>
                </c:pt>
                <c:pt idx="248">
                  <c:v>82</c:v>
                </c:pt>
                <c:pt idx="249">
                  <c:v>74</c:v>
                </c:pt>
                <c:pt idx="250">
                  <c:v>65</c:v>
                </c:pt>
                <c:pt idx="251">
                  <c:v>89</c:v>
                </c:pt>
                <c:pt idx="252">
                  <c:v>77</c:v>
                </c:pt>
                <c:pt idx="253">
                  <c:v>170</c:v>
                </c:pt>
                <c:pt idx="254">
                  <c:v>82</c:v>
                </c:pt>
                <c:pt idx="255">
                  <c:v>9744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3082896"/>
        <c:axId val="283083456"/>
      </c:barChart>
      <c:catAx>
        <c:axId val="283082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083456"/>
        <c:crosses val="autoZero"/>
        <c:auto val="1"/>
        <c:lblAlgn val="ctr"/>
        <c:lblOffset val="100"/>
        <c:noMultiLvlLbl val="0"/>
      </c:catAx>
      <c:valAx>
        <c:axId val="283083456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082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RED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332190521242063E-2"/>
          <c:y val="1.9900433641446991E-2"/>
          <c:w val="0.89588397984217816"/>
          <c:h val="0.68891903457719961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globe!$B$1</c:f>
              <c:strCache>
                <c:ptCount val="1"/>
                <c:pt idx="0">
                  <c:v> count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globe!$B$2:$B$257</c:f>
              <c:numCache>
                <c:formatCode>General</c:formatCode>
                <c:ptCount val="256"/>
                <c:pt idx="0">
                  <c:v>30249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4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4</c:v>
                </c:pt>
                <c:pt idx="23">
                  <c:v>2</c:v>
                </c:pt>
                <c:pt idx="24">
                  <c:v>160</c:v>
                </c:pt>
                <c:pt idx="25">
                  <c:v>371</c:v>
                </c:pt>
                <c:pt idx="26">
                  <c:v>501</c:v>
                </c:pt>
                <c:pt idx="27">
                  <c:v>764</c:v>
                </c:pt>
                <c:pt idx="28">
                  <c:v>743</c:v>
                </c:pt>
                <c:pt idx="29">
                  <c:v>779</c:v>
                </c:pt>
                <c:pt idx="30">
                  <c:v>800</c:v>
                </c:pt>
                <c:pt idx="31">
                  <c:v>779</c:v>
                </c:pt>
                <c:pt idx="32">
                  <c:v>740</c:v>
                </c:pt>
                <c:pt idx="33">
                  <c:v>686</c:v>
                </c:pt>
                <c:pt idx="34">
                  <c:v>628</c:v>
                </c:pt>
                <c:pt idx="35">
                  <c:v>802</c:v>
                </c:pt>
                <c:pt idx="36">
                  <c:v>610</c:v>
                </c:pt>
                <c:pt idx="37">
                  <c:v>519</c:v>
                </c:pt>
                <c:pt idx="38">
                  <c:v>637</c:v>
                </c:pt>
                <c:pt idx="39">
                  <c:v>740</c:v>
                </c:pt>
                <c:pt idx="40">
                  <c:v>766</c:v>
                </c:pt>
                <c:pt idx="41">
                  <c:v>856</c:v>
                </c:pt>
                <c:pt idx="42">
                  <c:v>1021</c:v>
                </c:pt>
                <c:pt idx="43">
                  <c:v>1103</c:v>
                </c:pt>
                <c:pt idx="44">
                  <c:v>1819</c:v>
                </c:pt>
                <c:pt idx="45">
                  <c:v>763</c:v>
                </c:pt>
                <c:pt idx="46">
                  <c:v>371</c:v>
                </c:pt>
                <c:pt idx="47">
                  <c:v>302</c:v>
                </c:pt>
                <c:pt idx="48">
                  <c:v>416</c:v>
                </c:pt>
                <c:pt idx="49">
                  <c:v>529</c:v>
                </c:pt>
                <c:pt idx="50">
                  <c:v>531</c:v>
                </c:pt>
                <c:pt idx="51">
                  <c:v>436</c:v>
                </c:pt>
                <c:pt idx="52">
                  <c:v>390</c:v>
                </c:pt>
                <c:pt idx="53">
                  <c:v>508</c:v>
                </c:pt>
                <c:pt idx="54">
                  <c:v>291</c:v>
                </c:pt>
                <c:pt idx="55">
                  <c:v>235</c:v>
                </c:pt>
                <c:pt idx="56">
                  <c:v>218</c:v>
                </c:pt>
                <c:pt idx="57">
                  <c:v>150</c:v>
                </c:pt>
                <c:pt idx="58">
                  <c:v>191</c:v>
                </c:pt>
                <c:pt idx="59">
                  <c:v>174</c:v>
                </c:pt>
                <c:pt idx="60">
                  <c:v>157</c:v>
                </c:pt>
                <c:pt idx="61">
                  <c:v>77</c:v>
                </c:pt>
                <c:pt idx="62">
                  <c:v>15</c:v>
                </c:pt>
                <c:pt idx="63">
                  <c:v>0</c:v>
                </c:pt>
                <c:pt idx="64">
                  <c:v>1</c:v>
                </c:pt>
                <c:pt idx="65">
                  <c:v>3</c:v>
                </c:pt>
                <c:pt idx="66">
                  <c:v>2</c:v>
                </c:pt>
                <c:pt idx="67">
                  <c:v>5</c:v>
                </c:pt>
                <c:pt idx="68">
                  <c:v>1</c:v>
                </c:pt>
                <c:pt idx="69">
                  <c:v>4</c:v>
                </c:pt>
                <c:pt idx="70">
                  <c:v>3</c:v>
                </c:pt>
                <c:pt idx="71">
                  <c:v>2</c:v>
                </c:pt>
                <c:pt idx="72">
                  <c:v>0</c:v>
                </c:pt>
                <c:pt idx="73">
                  <c:v>2</c:v>
                </c:pt>
                <c:pt idx="74">
                  <c:v>2</c:v>
                </c:pt>
                <c:pt idx="75">
                  <c:v>1</c:v>
                </c:pt>
                <c:pt idx="76">
                  <c:v>1</c:v>
                </c:pt>
                <c:pt idx="77">
                  <c:v>3</c:v>
                </c:pt>
                <c:pt idx="78">
                  <c:v>3</c:v>
                </c:pt>
                <c:pt idx="79">
                  <c:v>2</c:v>
                </c:pt>
                <c:pt idx="80">
                  <c:v>2</c:v>
                </c:pt>
                <c:pt idx="81">
                  <c:v>9</c:v>
                </c:pt>
                <c:pt idx="82">
                  <c:v>0</c:v>
                </c:pt>
                <c:pt idx="83">
                  <c:v>3</c:v>
                </c:pt>
                <c:pt idx="84">
                  <c:v>0</c:v>
                </c:pt>
                <c:pt idx="85">
                  <c:v>3</c:v>
                </c:pt>
                <c:pt idx="86">
                  <c:v>2</c:v>
                </c:pt>
                <c:pt idx="87">
                  <c:v>1</c:v>
                </c:pt>
                <c:pt idx="88">
                  <c:v>0</c:v>
                </c:pt>
                <c:pt idx="89">
                  <c:v>1</c:v>
                </c:pt>
                <c:pt idx="90">
                  <c:v>0</c:v>
                </c:pt>
                <c:pt idx="91">
                  <c:v>2</c:v>
                </c:pt>
                <c:pt idx="92">
                  <c:v>4</c:v>
                </c:pt>
                <c:pt idx="93">
                  <c:v>5</c:v>
                </c:pt>
                <c:pt idx="94">
                  <c:v>2</c:v>
                </c:pt>
                <c:pt idx="95">
                  <c:v>0</c:v>
                </c:pt>
                <c:pt idx="96">
                  <c:v>1</c:v>
                </c:pt>
                <c:pt idx="97">
                  <c:v>0</c:v>
                </c:pt>
                <c:pt idx="98">
                  <c:v>0</c:v>
                </c:pt>
                <c:pt idx="99">
                  <c:v>1</c:v>
                </c:pt>
                <c:pt idx="100">
                  <c:v>3</c:v>
                </c:pt>
                <c:pt idx="101">
                  <c:v>3</c:v>
                </c:pt>
                <c:pt idx="102">
                  <c:v>1</c:v>
                </c:pt>
                <c:pt idx="103">
                  <c:v>1</c:v>
                </c:pt>
                <c:pt idx="104">
                  <c:v>4</c:v>
                </c:pt>
                <c:pt idx="105">
                  <c:v>2</c:v>
                </c:pt>
                <c:pt idx="106">
                  <c:v>3</c:v>
                </c:pt>
                <c:pt idx="107">
                  <c:v>0</c:v>
                </c:pt>
                <c:pt idx="108">
                  <c:v>0</c:v>
                </c:pt>
                <c:pt idx="109">
                  <c:v>2</c:v>
                </c:pt>
                <c:pt idx="110">
                  <c:v>0</c:v>
                </c:pt>
                <c:pt idx="111">
                  <c:v>0</c:v>
                </c:pt>
                <c:pt idx="112">
                  <c:v>2</c:v>
                </c:pt>
                <c:pt idx="113">
                  <c:v>2</c:v>
                </c:pt>
                <c:pt idx="114">
                  <c:v>0</c:v>
                </c:pt>
                <c:pt idx="115">
                  <c:v>1</c:v>
                </c:pt>
                <c:pt idx="116">
                  <c:v>4</c:v>
                </c:pt>
                <c:pt idx="117">
                  <c:v>1</c:v>
                </c:pt>
                <c:pt idx="118">
                  <c:v>3</c:v>
                </c:pt>
                <c:pt idx="119">
                  <c:v>2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3</c:v>
                </c:pt>
                <c:pt idx="125">
                  <c:v>0</c:v>
                </c:pt>
                <c:pt idx="126">
                  <c:v>0</c:v>
                </c:pt>
                <c:pt idx="127">
                  <c:v>1</c:v>
                </c:pt>
                <c:pt idx="128">
                  <c:v>3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1</c:v>
                </c:pt>
                <c:pt idx="134">
                  <c:v>1</c:v>
                </c:pt>
                <c:pt idx="135">
                  <c:v>2</c:v>
                </c:pt>
                <c:pt idx="136">
                  <c:v>0</c:v>
                </c:pt>
                <c:pt idx="137">
                  <c:v>1</c:v>
                </c:pt>
                <c:pt idx="138">
                  <c:v>6</c:v>
                </c:pt>
                <c:pt idx="139">
                  <c:v>1</c:v>
                </c:pt>
                <c:pt idx="140">
                  <c:v>0</c:v>
                </c:pt>
                <c:pt idx="141">
                  <c:v>2</c:v>
                </c:pt>
                <c:pt idx="142">
                  <c:v>0</c:v>
                </c:pt>
                <c:pt idx="143">
                  <c:v>1</c:v>
                </c:pt>
                <c:pt idx="144">
                  <c:v>2</c:v>
                </c:pt>
                <c:pt idx="145">
                  <c:v>0</c:v>
                </c:pt>
                <c:pt idx="146">
                  <c:v>3</c:v>
                </c:pt>
                <c:pt idx="147">
                  <c:v>0</c:v>
                </c:pt>
                <c:pt idx="148">
                  <c:v>1</c:v>
                </c:pt>
                <c:pt idx="149">
                  <c:v>1</c:v>
                </c:pt>
                <c:pt idx="150">
                  <c:v>4</c:v>
                </c:pt>
                <c:pt idx="151">
                  <c:v>3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2</c:v>
                </c:pt>
                <c:pt idx="157">
                  <c:v>0</c:v>
                </c:pt>
                <c:pt idx="158">
                  <c:v>1</c:v>
                </c:pt>
                <c:pt idx="159">
                  <c:v>2</c:v>
                </c:pt>
                <c:pt idx="160">
                  <c:v>1</c:v>
                </c:pt>
                <c:pt idx="161">
                  <c:v>4</c:v>
                </c:pt>
                <c:pt idx="162">
                  <c:v>5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1</c:v>
                </c:pt>
                <c:pt idx="168">
                  <c:v>2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3</c:v>
                </c:pt>
                <c:pt idx="173">
                  <c:v>1</c:v>
                </c:pt>
                <c:pt idx="174">
                  <c:v>0</c:v>
                </c:pt>
                <c:pt idx="175">
                  <c:v>1</c:v>
                </c:pt>
                <c:pt idx="176">
                  <c:v>2</c:v>
                </c:pt>
                <c:pt idx="177">
                  <c:v>2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0</c:v>
                </c:pt>
                <c:pt idx="185">
                  <c:v>1</c:v>
                </c:pt>
                <c:pt idx="186">
                  <c:v>0</c:v>
                </c:pt>
                <c:pt idx="187">
                  <c:v>2</c:v>
                </c:pt>
                <c:pt idx="188">
                  <c:v>0</c:v>
                </c:pt>
                <c:pt idx="189">
                  <c:v>1</c:v>
                </c:pt>
                <c:pt idx="190">
                  <c:v>1</c:v>
                </c:pt>
                <c:pt idx="191">
                  <c:v>0</c:v>
                </c:pt>
                <c:pt idx="192">
                  <c:v>1</c:v>
                </c:pt>
                <c:pt idx="193">
                  <c:v>1</c:v>
                </c:pt>
                <c:pt idx="194">
                  <c:v>0</c:v>
                </c:pt>
                <c:pt idx="195">
                  <c:v>2</c:v>
                </c:pt>
                <c:pt idx="196">
                  <c:v>1</c:v>
                </c:pt>
                <c:pt idx="197">
                  <c:v>0</c:v>
                </c:pt>
                <c:pt idx="198">
                  <c:v>2</c:v>
                </c:pt>
                <c:pt idx="199">
                  <c:v>0</c:v>
                </c:pt>
                <c:pt idx="200">
                  <c:v>0</c:v>
                </c:pt>
                <c:pt idx="201">
                  <c:v>1</c:v>
                </c:pt>
                <c:pt idx="202">
                  <c:v>2</c:v>
                </c:pt>
                <c:pt idx="203">
                  <c:v>0</c:v>
                </c:pt>
                <c:pt idx="204">
                  <c:v>2</c:v>
                </c:pt>
                <c:pt idx="205">
                  <c:v>5</c:v>
                </c:pt>
                <c:pt idx="206">
                  <c:v>1</c:v>
                </c:pt>
                <c:pt idx="207">
                  <c:v>0</c:v>
                </c:pt>
                <c:pt idx="208">
                  <c:v>2</c:v>
                </c:pt>
                <c:pt idx="209">
                  <c:v>2</c:v>
                </c:pt>
                <c:pt idx="210">
                  <c:v>1</c:v>
                </c:pt>
                <c:pt idx="211">
                  <c:v>0</c:v>
                </c:pt>
                <c:pt idx="212">
                  <c:v>0</c:v>
                </c:pt>
                <c:pt idx="213">
                  <c:v>2</c:v>
                </c:pt>
                <c:pt idx="214">
                  <c:v>3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1</c:v>
                </c:pt>
                <c:pt idx="221">
                  <c:v>1</c:v>
                </c:pt>
                <c:pt idx="222">
                  <c:v>0</c:v>
                </c:pt>
                <c:pt idx="223">
                  <c:v>3</c:v>
                </c:pt>
                <c:pt idx="224">
                  <c:v>1</c:v>
                </c:pt>
                <c:pt idx="225">
                  <c:v>1</c:v>
                </c:pt>
                <c:pt idx="226">
                  <c:v>0</c:v>
                </c:pt>
                <c:pt idx="227">
                  <c:v>2</c:v>
                </c:pt>
                <c:pt idx="228">
                  <c:v>0</c:v>
                </c:pt>
                <c:pt idx="229">
                  <c:v>0</c:v>
                </c:pt>
                <c:pt idx="230">
                  <c:v>5</c:v>
                </c:pt>
                <c:pt idx="231">
                  <c:v>1</c:v>
                </c:pt>
                <c:pt idx="232">
                  <c:v>0</c:v>
                </c:pt>
                <c:pt idx="233">
                  <c:v>1</c:v>
                </c:pt>
                <c:pt idx="234">
                  <c:v>1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1</c:v>
                </c:pt>
                <c:pt idx="243">
                  <c:v>1</c:v>
                </c:pt>
                <c:pt idx="244">
                  <c:v>0</c:v>
                </c:pt>
                <c:pt idx="245">
                  <c:v>3</c:v>
                </c:pt>
                <c:pt idx="246">
                  <c:v>5</c:v>
                </c:pt>
                <c:pt idx="247">
                  <c:v>2</c:v>
                </c:pt>
                <c:pt idx="248">
                  <c:v>2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13692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8251904"/>
        <c:axId val="284549152"/>
      </c:barChart>
      <c:catAx>
        <c:axId val="2782519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549152"/>
        <c:crosses val="autoZero"/>
        <c:auto val="1"/>
        <c:lblAlgn val="ctr"/>
        <c:lblOffset val="100"/>
        <c:noMultiLvlLbl val="0"/>
      </c:catAx>
      <c:valAx>
        <c:axId val="284549152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25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486468C6.dotm</Template>
  <TotalTime>22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ISU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Zhanghao</dc:creator>
  <cp:keywords/>
  <dc:description/>
  <cp:lastModifiedBy>Wen, Zhanghao</cp:lastModifiedBy>
  <cp:revision>2</cp:revision>
  <dcterms:created xsi:type="dcterms:W3CDTF">2015-03-11T21:41:00Z</dcterms:created>
  <dcterms:modified xsi:type="dcterms:W3CDTF">2015-03-11T22:03:00Z</dcterms:modified>
</cp:coreProperties>
</file>